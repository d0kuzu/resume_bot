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508"/>
      </w:tblGrid>
      <w:tr w:rsidR="00D775D4" w:rsidRPr="00940BF2" w14:paraId="0C56BA28" w14:textId="77777777" w:rsidTr="00940BF2">
        <w:tc>
          <w:tcPr>
            <w:tcW w:w="2552" w:type="dxa"/>
            <w:tcBorders>
              <w:bottom w:val="single" w:sz="4" w:space="0" w:color="auto"/>
            </w:tcBorders>
          </w:tcPr>
          <w:p w14:paraId="18DD2D3C" w14:textId="77777777" w:rsidR="00D775D4" w:rsidRPr="00940BF2" w:rsidRDefault="00EE21C5" w:rsidP="006B25F3">
            <w:pPr>
              <w:spacing w:before="120" w:after="120"/>
              <w:ind w:firstLine="35"/>
              <w:rPr>
                <w:rFonts w:ascii="Arial" w:hAnsi="Arial" w:cs="Arial"/>
                <w:sz w:val="26"/>
                <w:szCs w:val="26"/>
              </w:rPr>
            </w:pPr>
            <w:r w:rsidRPr="00940BF2">
              <w:rPr>
                <w:rFonts w:ascii="Arial" w:hAnsi="Arial" w:cs="Arial"/>
                <w:b/>
                <w:bCs/>
                <w:sz w:val="26"/>
                <w:szCs w:val="26"/>
              </w:rPr>
              <w:t>Позиция</w:t>
            </w:r>
            <w:r w:rsidR="00D775D4" w:rsidRPr="00940BF2">
              <w:rPr>
                <w:rFonts w:ascii="Arial" w:hAnsi="Arial" w:cs="Arial"/>
                <w:sz w:val="26"/>
                <w:szCs w:val="26"/>
              </w:rPr>
              <w:t>:</w:t>
            </w:r>
            <w:r w:rsidR="00D775D4" w:rsidRPr="00940BF2">
              <w:rPr>
                <w:rFonts w:ascii="Arial" w:hAnsi="Arial" w:cs="Arial"/>
                <w:sz w:val="26"/>
                <w:szCs w:val="26"/>
                <w:lang w:val="ru-RU"/>
              </w:rPr>
              <w:t xml:space="preserve">    </w:t>
            </w:r>
          </w:p>
        </w:tc>
        <w:tc>
          <w:tcPr>
            <w:tcW w:w="7508" w:type="dxa"/>
            <w:tcBorders>
              <w:bottom w:val="single" w:sz="4" w:space="0" w:color="auto"/>
            </w:tcBorders>
          </w:tcPr>
          <w:p w14:paraId="781D0506" w14:textId="076A8B55" w:rsidR="00D775D4" w:rsidRPr="00940BF2" w:rsidRDefault="00F00DE3" w:rsidP="00D775D4">
            <w:pPr>
              <w:spacing w:before="120" w:after="120"/>
              <w:rPr>
                <w:rFonts w:ascii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sz w:val="26"/>
                <w:szCs w:val="26"/>
                <w:lang w:val="ru-RU"/>
              </w:rPr>
              <w:t>Позиция</w:t>
            </w:r>
          </w:p>
        </w:tc>
      </w:tr>
      <w:tr w:rsidR="0044773B" w:rsidRPr="00940BF2" w14:paraId="0AF0F82C" w14:textId="77777777" w:rsidTr="00940BF2"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7630577C" w14:textId="77777777" w:rsidR="0044773B" w:rsidRPr="00940BF2" w:rsidRDefault="00EE21C5" w:rsidP="006B25F3">
            <w:pPr>
              <w:spacing w:before="120" w:after="40"/>
              <w:ind w:firstLine="35"/>
              <w:rPr>
                <w:rFonts w:ascii="Arial" w:hAnsi="Arial" w:cs="Arial"/>
                <w:sz w:val="20"/>
                <w:szCs w:val="20"/>
              </w:rPr>
            </w:pPr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Имя</w:t>
            </w:r>
            <w:r w:rsidRPr="00940B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кандидата</w:t>
            </w:r>
            <w:r w:rsidR="0044773B" w:rsidRPr="00940BF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08" w:type="dxa"/>
            <w:tcBorders>
              <w:top w:val="single" w:sz="4" w:space="0" w:color="auto"/>
            </w:tcBorders>
            <w:shd w:val="clear" w:color="auto" w:fill="auto"/>
          </w:tcPr>
          <w:p w14:paraId="379930C6" w14:textId="77777777" w:rsidR="0044773B" w:rsidRPr="00940BF2" w:rsidRDefault="00A74B61" w:rsidP="003E200A">
            <w:pPr>
              <w:spacing w:before="120" w:after="40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Алгали</w:t>
            </w:r>
            <w:proofErr w:type="spellEnd"/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Дубирбаев</w:t>
            </w:r>
            <w:proofErr w:type="spellEnd"/>
          </w:p>
        </w:tc>
      </w:tr>
      <w:tr w:rsidR="0044773B" w:rsidRPr="00940BF2" w14:paraId="03CCF6F1" w14:textId="77777777" w:rsidTr="00940BF2">
        <w:tc>
          <w:tcPr>
            <w:tcW w:w="2552" w:type="dxa"/>
            <w:shd w:val="clear" w:color="auto" w:fill="auto"/>
          </w:tcPr>
          <w:p w14:paraId="596D5419" w14:textId="77777777" w:rsidR="0044773B" w:rsidRPr="00940BF2" w:rsidRDefault="00EE21C5" w:rsidP="006B25F3">
            <w:pPr>
              <w:spacing w:before="40" w:after="40"/>
              <w:ind w:firstLine="35"/>
              <w:rPr>
                <w:rFonts w:ascii="Arial" w:hAnsi="Arial" w:cs="Arial"/>
                <w:sz w:val="20"/>
                <w:szCs w:val="20"/>
              </w:rPr>
            </w:pPr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Дата рождения</w:t>
            </w:r>
            <w:r w:rsidR="0044773B" w:rsidRPr="00940BF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08" w:type="dxa"/>
            <w:shd w:val="clear" w:color="auto" w:fill="auto"/>
          </w:tcPr>
          <w:p w14:paraId="5240320D" w14:textId="37C354D9" w:rsidR="0044773B" w:rsidRPr="006B25F3" w:rsidRDefault="006B25F3" w:rsidP="00744080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44773B" w:rsidRPr="00940BF2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44773B" w:rsidRPr="00940BF2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</w:tr>
      <w:tr w:rsidR="0044773B" w:rsidRPr="00940BF2" w14:paraId="12FC1D6E" w14:textId="77777777" w:rsidTr="00940BF2">
        <w:tc>
          <w:tcPr>
            <w:tcW w:w="2552" w:type="dxa"/>
            <w:shd w:val="clear" w:color="auto" w:fill="auto"/>
          </w:tcPr>
          <w:p w14:paraId="692A2356" w14:textId="624255F7" w:rsidR="0044773B" w:rsidRPr="00940BF2" w:rsidRDefault="00EE21C5" w:rsidP="006B25F3">
            <w:pPr>
              <w:tabs>
                <w:tab w:val="left" w:pos="1160"/>
              </w:tabs>
              <w:spacing w:before="40" w:after="40"/>
              <w:ind w:firstLine="35"/>
              <w:rPr>
                <w:rFonts w:ascii="Arial" w:hAnsi="Arial" w:cs="Arial"/>
                <w:sz w:val="20"/>
                <w:szCs w:val="20"/>
              </w:rPr>
            </w:pPr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Место про</w:t>
            </w:r>
            <w:r w:rsidR="00541221" w:rsidRPr="00940BF2">
              <w:rPr>
                <w:rFonts w:ascii="Arial" w:hAnsi="Arial" w:cs="Arial"/>
                <w:sz w:val="20"/>
                <w:szCs w:val="20"/>
                <w:lang w:val="ru-RU"/>
              </w:rPr>
              <w:t>живания</w:t>
            </w:r>
            <w:r w:rsidR="0044773B" w:rsidRPr="00940BF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08" w:type="dxa"/>
            <w:shd w:val="clear" w:color="auto" w:fill="auto"/>
          </w:tcPr>
          <w:p w14:paraId="109A8565" w14:textId="649C5B9D" w:rsidR="0044773B" w:rsidRPr="00940BF2" w:rsidRDefault="00F00DE3" w:rsidP="00744080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город</w:t>
            </w:r>
            <w:r w:rsidR="0044773B" w:rsidRPr="00940BF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страна</w:t>
            </w:r>
          </w:p>
        </w:tc>
      </w:tr>
      <w:tr w:rsidR="0044773B" w:rsidRPr="00940BF2" w14:paraId="5363DD28" w14:textId="77777777" w:rsidTr="00940BF2">
        <w:tc>
          <w:tcPr>
            <w:tcW w:w="2552" w:type="dxa"/>
            <w:shd w:val="clear" w:color="auto" w:fill="auto"/>
          </w:tcPr>
          <w:p w14:paraId="6D01BF1A" w14:textId="5E528CEA" w:rsidR="0044773B" w:rsidRPr="00940BF2" w:rsidRDefault="00541221" w:rsidP="006B25F3">
            <w:pPr>
              <w:spacing w:before="40" w:after="40"/>
              <w:ind w:firstLine="35"/>
              <w:rPr>
                <w:rFonts w:ascii="Arial" w:hAnsi="Arial" w:cs="Arial"/>
                <w:sz w:val="20"/>
                <w:szCs w:val="20"/>
              </w:rPr>
            </w:pPr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Финансовые о</w:t>
            </w:r>
            <w:r w:rsidR="00EE21C5" w:rsidRPr="00940BF2">
              <w:rPr>
                <w:rFonts w:ascii="Arial" w:hAnsi="Arial" w:cs="Arial"/>
                <w:sz w:val="20"/>
                <w:szCs w:val="20"/>
                <w:lang w:val="ru-RU"/>
              </w:rPr>
              <w:t>жидани</w:t>
            </w:r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я</w:t>
            </w:r>
            <w:r w:rsidR="0044773B" w:rsidRPr="00940BF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08" w:type="dxa"/>
            <w:shd w:val="clear" w:color="auto" w:fill="auto"/>
          </w:tcPr>
          <w:p w14:paraId="770D46D9" w14:textId="58A98FB8" w:rsidR="0044773B" w:rsidRPr="006B25F3" w:rsidRDefault="006B25F3" w:rsidP="00744080">
            <w:pPr>
              <w:spacing w:before="40" w:after="4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B25F3">
              <w:rPr>
                <w:rFonts w:ascii="Arial" w:hAnsi="Arial" w:cs="Arial"/>
                <w:sz w:val="20"/>
                <w:szCs w:val="20"/>
                <w:lang w:val="ru-RU"/>
              </w:rPr>
              <w:t>000 000 тенге</w:t>
            </w:r>
          </w:p>
        </w:tc>
      </w:tr>
      <w:tr w:rsidR="0044773B" w:rsidRPr="00940BF2" w14:paraId="74A5F175" w14:textId="77777777" w:rsidTr="00940BF2">
        <w:tc>
          <w:tcPr>
            <w:tcW w:w="2552" w:type="dxa"/>
            <w:shd w:val="clear" w:color="auto" w:fill="auto"/>
          </w:tcPr>
          <w:p w14:paraId="392817C8" w14:textId="77777777" w:rsidR="0044773B" w:rsidRPr="00940BF2" w:rsidRDefault="00EE21C5" w:rsidP="006B25F3">
            <w:pPr>
              <w:spacing w:before="40" w:after="120"/>
              <w:ind w:firstLine="35"/>
              <w:rPr>
                <w:rFonts w:ascii="Arial" w:hAnsi="Arial" w:cs="Arial"/>
                <w:sz w:val="20"/>
                <w:szCs w:val="20"/>
              </w:rPr>
            </w:pPr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Период уведомления</w:t>
            </w:r>
            <w:r w:rsidR="0044773B" w:rsidRPr="00940BF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08" w:type="dxa"/>
            <w:shd w:val="clear" w:color="auto" w:fill="auto"/>
          </w:tcPr>
          <w:p w14:paraId="52251BBD" w14:textId="26AAE0EE" w:rsidR="0044773B" w:rsidRPr="006B25F3" w:rsidRDefault="006B25F3" w:rsidP="00673A8A">
            <w:pPr>
              <w:spacing w:before="40" w:after="120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B25F3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6B25F3">
              <w:rPr>
                <w:rFonts w:ascii="Arial" w:hAnsi="Arial" w:cs="Arial"/>
                <w:sz w:val="20"/>
                <w:szCs w:val="20"/>
                <w:lang w:val="ru-RU"/>
              </w:rPr>
              <w:t>месяц</w:t>
            </w:r>
          </w:p>
        </w:tc>
      </w:tr>
      <w:tr w:rsidR="0044773B" w:rsidRPr="00F00DE3" w14:paraId="5BD666C0" w14:textId="77777777" w:rsidTr="00940BF2">
        <w:tc>
          <w:tcPr>
            <w:tcW w:w="2552" w:type="dxa"/>
            <w:shd w:val="clear" w:color="auto" w:fill="auto"/>
          </w:tcPr>
          <w:p w14:paraId="1D2D0081" w14:textId="77777777" w:rsidR="0044773B" w:rsidRPr="00940BF2" w:rsidRDefault="0044773B" w:rsidP="006B25F3">
            <w:pPr>
              <w:ind w:firstLine="3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0BF2">
              <w:rPr>
                <w:rFonts w:ascii="Arial" w:hAnsi="Arial" w:cs="Arial"/>
                <w:b/>
                <w:bCs/>
                <w:sz w:val="20"/>
                <w:szCs w:val="20"/>
              </w:rPr>
              <w:t>FIRCaspian contact:</w:t>
            </w:r>
          </w:p>
        </w:tc>
        <w:tc>
          <w:tcPr>
            <w:tcW w:w="7508" w:type="dxa"/>
            <w:shd w:val="clear" w:color="auto" w:fill="auto"/>
          </w:tcPr>
          <w:p w14:paraId="62791706" w14:textId="49E5E127" w:rsidR="00C7362F" w:rsidRPr="00940BF2" w:rsidRDefault="00C7362F" w:rsidP="008E651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 xml:space="preserve">Айнур </w:t>
            </w:r>
            <w:proofErr w:type="spellStart"/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>Байтуганова</w:t>
            </w:r>
            <w:proofErr w:type="spellEnd"/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 xml:space="preserve">, +7 7122 763272 </w:t>
            </w:r>
            <w:r w:rsidR="000C538A" w:rsidRPr="00940BF2">
              <w:rPr>
                <w:rFonts w:ascii="Arial" w:hAnsi="Arial" w:cs="Arial"/>
                <w:sz w:val="20"/>
                <w:szCs w:val="20"/>
                <w:lang w:val="ru-RU"/>
              </w:rPr>
              <w:t>вн</w:t>
            </w:r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 xml:space="preserve">.233 </w:t>
            </w:r>
          </w:p>
          <w:p w14:paraId="5A7529EE" w14:textId="1363B14F" w:rsidR="0044773B" w:rsidRPr="00940BF2" w:rsidRDefault="009875B6" w:rsidP="008E651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hyperlink r:id="rId7" w:history="1">
              <w:r w:rsidRPr="00940BF2">
                <w:rPr>
                  <w:rStyle w:val="a8"/>
                  <w:rFonts w:ascii="Arial" w:hAnsi="Arial" w:cs="Arial"/>
                  <w:sz w:val="20"/>
                  <w:szCs w:val="20"/>
                  <w:lang w:val="ru-RU"/>
                </w:rPr>
                <w:t>Ainur.Baituganova@fircaspian.com</w:t>
              </w:r>
            </w:hyperlink>
            <w:r w:rsidRPr="00940BF2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44773B" w:rsidRPr="00940BF2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</w:tbl>
    <w:p w14:paraId="38240D59" w14:textId="3E438285" w:rsidR="00DA2961" w:rsidRPr="00940BF2" w:rsidRDefault="00DA2961" w:rsidP="00DA2961">
      <w:pPr>
        <w:spacing w:after="100" w:afterAutospacing="1"/>
        <w:ind w:firstLine="142"/>
        <w:rPr>
          <w:rFonts w:ascii="Arial" w:hAnsi="Arial" w:cs="Arial"/>
          <w:b/>
          <w:bCs/>
          <w:sz w:val="26"/>
          <w:szCs w:val="26"/>
          <w:lang w:val="ru-RU"/>
        </w:rPr>
      </w:pPr>
      <w:r w:rsidRPr="00940BF2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0EF64" wp14:editId="3C8CA3EC">
                <wp:simplePos x="0" y="0"/>
                <wp:positionH relativeFrom="margin">
                  <wp:align>center</wp:align>
                </wp:positionH>
                <wp:positionV relativeFrom="paragraph">
                  <wp:posOffset>239123</wp:posOffset>
                </wp:positionV>
                <wp:extent cx="6512400" cy="0"/>
                <wp:effectExtent l="0" t="0" r="0" b="0"/>
                <wp:wrapTopAndBottom/>
                <wp:docPr id="112638615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AB1A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85pt" to="512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1M8sQEAANQDAAAOAAAAZHJzL2Uyb0RvYy54bWysU01v2zAMvQ/YfxB0X2QHWzE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 w:rsidRPr="00940BF2">
        <w:rPr>
          <w:rFonts w:ascii="Arial" w:hAnsi="Arial" w:cs="Arial"/>
          <w:b/>
          <w:bCs/>
          <w:sz w:val="26"/>
          <w:szCs w:val="26"/>
          <w:lang w:val="ru-RU"/>
        </w:rPr>
        <w:t>Профиль</w:t>
      </w:r>
    </w:p>
    <w:p w14:paraId="59F11A78" w14:textId="2949F1C7" w:rsidR="005A6C54" w:rsidRPr="00940BF2" w:rsidRDefault="009875B6" w:rsidP="00F776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Пример: Высококвалифицированный и опытный специалист с более чем двадцатилетним стажем работы в области механики, в основном в нефтегазовой и нефтехимической промышленности, как на суше, так и на море. Опыт ввода в эксплуатацию, строительства и эксплуатационного обслуживания, управление различными командами на различных типах вращающихся установок и машин. Эксперт в области механического вращающегося и стационарного оборудования.</w:t>
      </w:r>
    </w:p>
    <w:p w14:paraId="041ADC51" w14:textId="77777777" w:rsidR="00F7761E" w:rsidRPr="00940BF2" w:rsidRDefault="00F7761E" w:rsidP="00F776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</w:p>
    <w:p w14:paraId="11915B84" w14:textId="14D32F30" w:rsidR="00A435CE" w:rsidRPr="00940BF2" w:rsidRDefault="00A435CE" w:rsidP="00FE7222">
      <w:pPr>
        <w:spacing w:after="100" w:afterAutospacing="1"/>
        <w:ind w:left="142"/>
        <w:rPr>
          <w:rFonts w:ascii="Arial" w:hAnsi="Arial" w:cs="Arial"/>
          <w:b/>
          <w:bCs/>
          <w:sz w:val="26"/>
          <w:szCs w:val="26"/>
          <w:lang w:val="ru-RU"/>
        </w:rPr>
      </w:pPr>
      <w:r w:rsidRPr="00940BF2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7032C" wp14:editId="6A917112">
                <wp:simplePos x="0" y="0"/>
                <wp:positionH relativeFrom="margin">
                  <wp:align>center</wp:align>
                </wp:positionH>
                <wp:positionV relativeFrom="paragraph">
                  <wp:posOffset>239123</wp:posOffset>
                </wp:positionV>
                <wp:extent cx="6512400" cy="0"/>
                <wp:effectExtent l="0" t="0" r="0" b="0"/>
                <wp:wrapTopAndBottom/>
                <wp:docPr id="207451313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1BFB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85pt" to="512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1M8sQEAANQDAAAOAAAAZHJzL2Uyb0RvYy54bWysU01v2zAMvQ/YfxB0X2QHWzE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 w:rsidR="00715F76" w:rsidRPr="00940BF2">
        <w:rPr>
          <w:rFonts w:ascii="Arial" w:hAnsi="Arial" w:cs="Arial"/>
          <w:b/>
          <w:bCs/>
          <w:sz w:val="26"/>
          <w:szCs w:val="26"/>
          <w:lang w:val="ru-RU"/>
        </w:rPr>
        <w:t>Квалификационн</w:t>
      </w:r>
      <w:r w:rsidR="00285BB2" w:rsidRPr="00940BF2">
        <w:rPr>
          <w:rFonts w:ascii="Arial" w:hAnsi="Arial" w:cs="Arial"/>
          <w:b/>
          <w:bCs/>
          <w:sz w:val="26"/>
          <w:szCs w:val="26"/>
          <w:lang w:val="ru-RU"/>
        </w:rPr>
        <w:t>ые</w:t>
      </w:r>
      <w:r w:rsidR="00715F76" w:rsidRPr="00940BF2">
        <w:rPr>
          <w:rFonts w:ascii="Arial" w:hAnsi="Arial" w:cs="Arial"/>
          <w:b/>
          <w:bCs/>
          <w:sz w:val="26"/>
          <w:szCs w:val="26"/>
          <w:lang w:val="ru-RU"/>
        </w:rPr>
        <w:t xml:space="preserve"> данные и навыки</w:t>
      </w:r>
    </w:p>
    <w:p w14:paraId="25E74B15" w14:textId="2CFF59E9" w:rsidR="00490CAB" w:rsidRPr="00940BF2" w:rsidRDefault="00715F76" w:rsidP="00490CAB">
      <w:pPr>
        <w:spacing w:before="100" w:beforeAutospacing="1" w:after="120"/>
        <w:ind w:left="142"/>
        <w:rPr>
          <w:rFonts w:ascii="Arial" w:hAnsi="Arial" w:cs="Arial"/>
          <w:b/>
          <w:bCs/>
          <w:lang w:val="ru-RU"/>
        </w:rPr>
      </w:pPr>
      <w:r w:rsidRPr="00940BF2">
        <w:rPr>
          <w:rFonts w:ascii="Arial" w:hAnsi="Arial" w:cs="Arial"/>
          <w:b/>
          <w:bCs/>
          <w:lang w:val="ru-RU"/>
        </w:rPr>
        <w:t>Образование</w:t>
      </w:r>
    </w:p>
    <w:p w14:paraId="702EFCB7" w14:textId="3B5E0739" w:rsidR="00581C79" w:rsidRPr="00940BF2" w:rsidRDefault="00581C79" w:rsidP="00581C79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Месяц поступления, год – Месяц окончания, год</w:t>
      </w:r>
    </w:p>
    <w:p w14:paraId="55A1EAE5" w14:textId="77777777" w:rsidR="00581C79" w:rsidRPr="00940BF2" w:rsidRDefault="00581C79" w:rsidP="00581C79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Название университета/колледжа, название города/страны</w:t>
      </w:r>
    </w:p>
    <w:p w14:paraId="6FC66980" w14:textId="3FBD3B1E" w:rsidR="00F7761E" w:rsidRPr="00940BF2" w:rsidRDefault="00581C79" w:rsidP="00581C79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 xml:space="preserve">Уровень образования (диплом или степень и </w:t>
      </w:r>
      <w:proofErr w:type="gramStart"/>
      <w:r w:rsidRPr="00940BF2">
        <w:rPr>
          <w:rFonts w:ascii="Arial" w:hAnsi="Arial" w:cs="Arial"/>
          <w:sz w:val="20"/>
          <w:szCs w:val="20"/>
          <w:lang w:val="ru-RU"/>
        </w:rPr>
        <w:t>т.д.</w:t>
      </w:r>
      <w:proofErr w:type="gramEnd"/>
      <w:r w:rsidRPr="00940BF2">
        <w:rPr>
          <w:rFonts w:ascii="Arial" w:hAnsi="Arial" w:cs="Arial"/>
          <w:sz w:val="20"/>
          <w:szCs w:val="20"/>
          <w:lang w:val="ru-RU"/>
        </w:rPr>
        <w:t xml:space="preserve"> / специальность)</w:t>
      </w:r>
    </w:p>
    <w:p w14:paraId="0AF336C4" w14:textId="77777777" w:rsidR="008A7852" w:rsidRPr="00940BF2" w:rsidRDefault="008A7852" w:rsidP="00581C79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</w:p>
    <w:p w14:paraId="58D0A5B1" w14:textId="77777777" w:rsidR="001513B6" w:rsidRPr="00940BF2" w:rsidRDefault="00715F76" w:rsidP="008A7852">
      <w:pPr>
        <w:spacing w:after="120" w:line="240" w:lineRule="auto"/>
        <w:ind w:left="142"/>
        <w:rPr>
          <w:rFonts w:ascii="Arial" w:hAnsi="Arial" w:cs="Arial"/>
          <w:b/>
          <w:bCs/>
          <w:lang w:val="ru-RU"/>
        </w:rPr>
      </w:pPr>
      <w:r w:rsidRPr="00940BF2">
        <w:rPr>
          <w:rFonts w:ascii="Arial" w:hAnsi="Arial" w:cs="Arial"/>
          <w:b/>
          <w:bCs/>
          <w:lang w:val="ru-RU"/>
        </w:rPr>
        <w:t>Тренинги/Сертификаты</w:t>
      </w:r>
    </w:p>
    <w:p w14:paraId="38C196D4" w14:textId="01235D42" w:rsidR="008A7852" w:rsidRPr="00940BF2" w:rsidRDefault="008A7852" w:rsidP="008A7852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Имя/провайдер/дата</w:t>
      </w:r>
    </w:p>
    <w:p w14:paraId="1D394B8E" w14:textId="77777777" w:rsidR="008A7852" w:rsidRPr="00940BF2" w:rsidRDefault="008A7852" w:rsidP="008A7852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</w:p>
    <w:p w14:paraId="32CF51E7" w14:textId="77777777" w:rsidR="004837CA" w:rsidRPr="00940BF2" w:rsidRDefault="00715F76" w:rsidP="008A7852">
      <w:pPr>
        <w:spacing w:after="120" w:line="240" w:lineRule="auto"/>
        <w:ind w:left="142"/>
        <w:rPr>
          <w:rFonts w:ascii="Arial" w:hAnsi="Arial" w:cs="Arial"/>
          <w:b/>
          <w:bCs/>
          <w:lang w:val="ru-RU"/>
        </w:rPr>
      </w:pPr>
      <w:r w:rsidRPr="00940BF2">
        <w:rPr>
          <w:rFonts w:ascii="Arial" w:hAnsi="Arial" w:cs="Arial"/>
          <w:b/>
          <w:bCs/>
        </w:rPr>
        <w:t>IT</w:t>
      </w:r>
      <w:r w:rsidRPr="00940BF2">
        <w:rPr>
          <w:rFonts w:ascii="Arial" w:hAnsi="Arial" w:cs="Arial"/>
          <w:b/>
          <w:bCs/>
          <w:lang w:val="ru-RU"/>
        </w:rPr>
        <w:t xml:space="preserve"> навыки</w:t>
      </w:r>
    </w:p>
    <w:p w14:paraId="5685EB0D" w14:textId="77777777" w:rsidR="00196923" w:rsidRPr="00940BF2" w:rsidRDefault="00196923" w:rsidP="008A7852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MS Office</w:t>
      </w:r>
    </w:p>
    <w:p w14:paraId="4B8B9876" w14:textId="77777777" w:rsidR="008A7852" w:rsidRPr="00940BF2" w:rsidRDefault="008A7852" w:rsidP="008A7852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</w:p>
    <w:p w14:paraId="6A972D48" w14:textId="77777777" w:rsidR="00020DD4" w:rsidRPr="00940BF2" w:rsidRDefault="00715F76" w:rsidP="008A7852">
      <w:pPr>
        <w:spacing w:line="240" w:lineRule="auto"/>
        <w:ind w:left="142"/>
        <w:rPr>
          <w:rFonts w:ascii="Arial" w:hAnsi="Arial" w:cs="Arial"/>
          <w:b/>
          <w:bCs/>
          <w:lang w:val="ru-RU"/>
        </w:rPr>
      </w:pPr>
      <w:r w:rsidRPr="00940BF2">
        <w:rPr>
          <w:rFonts w:ascii="Arial" w:hAnsi="Arial" w:cs="Arial"/>
          <w:b/>
          <w:bCs/>
          <w:lang w:val="ru-RU"/>
        </w:rPr>
        <w:t>Знание языков</w:t>
      </w:r>
    </w:p>
    <w:p w14:paraId="44B12203" w14:textId="474185B7" w:rsidR="005021B1" w:rsidRPr="00940BF2" w:rsidRDefault="00715F76" w:rsidP="008A7852">
      <w:pPr>
        <w:tabs>
          <w:tab w:val="left" w:pos="1370"/>
        </w:tabs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Казахский</w:t>
      </w:r>
      <w:r w:rsidR="005021B1" w:rsidRPr="00940BF2">
        <w:rPr>
          <w:rFonts w:ascii="Arial" w:hAnsi="Arial" w:cs="Arial"/>
          <w:sz w:val="20"/>
          <w:szCs w:val="20"/>
          <w:lang w:val="ru-RU"/>
        </w:rPr>
        <w:t xml:space="preserve"> </w:t>
      </w:r>
      <w:r w:rsidR="003A368E" w:rsidRPr="00940BF2">
        <w:rPr>
          <w:rFonts w:ascii="Arial" w:hAnsi="Arial" w:cs="Arial"/>
          <w:sz w:val="20"/>
          <w:szCs w:val="20"/>
          <w:lang w:val="ru-RU"/>
        </w:rPr>
        <w:t xml:space="preserve">– </w:t>
      </w:r>
    </w:p>
    <w:p w14:paraId="5A72946C" w14:textId="347D5563" w:rsidR="000B1F1F" w:rsidRPr="00940BF2" w:rsidRDefault="00715F76" w:rsidP="008A7852">
      <w:pPr>
        <w:tabs>
          <w:tab w:val="left" w:pos="1370"/>
        </w:tabs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Русский</w:t>
      </w:r>
      <w:r w:rsidR="000B1F1F" w:rsidRPr="00940BF2">
        <w:rPr>
          <w:rFonts w:ascii="Arial" w:hAnsi="Arial" w:cs="Arial"/>
          <w:sz w:val="20"/>
          <w:szCs w:val="20"/>
          <w:lang w:val="ru-RU"/>
        </w:rPr>
        <w:t xml:space="preserve"> –</w:t>
      </w:r>
      <w:r w:rsidR="003A368E" w:rsidRPr="00940BF2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3B26ABDB" w14:textId="02E948AF" w:rsidR="008A7852" w:rsidRPr="00940BF2" w:rsidRDefault="00715F76" w:rsidP="00E44D1E">
      <w:pPr>
        <w:tabs>
          <w:tab w:val="left" w:pos="1370"/>
        </w:tabs>
        <w:spacing w:after="0"/>
        <w:ind w:left="142"/>
        <w:rPr>
          <w:rFonts w:ascii="Arial" w:hAnsi="Arial" w:cs="Arial"/>
          <w:b/>
          <w:bCs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Английский</w:t>
      </w:r>
      <w:r w:rsidR="005A6C54" w:rsidRPr="00940BF2">
        <w:rPr>
          <w:rFonts w:ascii="Arial" w:hAnsi="Arial" w:cs="Arial"/>
          <w:sz w:val="20"/>
          <w:szCs w:val="20"/>
          <w:lang w:val="ru-RU"/>
        </w:rPr>
        <w:t xml:space="preserve"> – </w:t>
      </w:r>
    </w:p>
    <w:p w14:paraId="5364EECC" w14:textId="77777777" w:rsidR="00A13A28" w:rsidRPr="00EA7BCD" w:rsidRDefault="00A13A28" w:rsidP="00A13A28">
      <w:pPr>
        <w:tabs>
          <w:tab w:val="left" w:pos="1370"/>
        </w:tabs>
        <w:spacing w:after="0"/>
        <w:rPr>
          <w:rFonts w:ascii="Arial" w:hAnsi="Arial" w:cs="Arial"/>
          <w:b/>
          <w:bCs/>
          <w:sz w:val="20"/>
          <w:szCs w:val="20"/>
          <w:lang w:val="ru-RU"/>
        </w:rPr>
      </w:pPr>
    </w:p>
    <w:p w14:paraId="5CFD27A9" w14:textId="77777777" w:rsidR="00A435CE" w:rsidRPr="00940BF2" w:rsidRDefault="00A435CE" w:rsidP="00A435CE">
      <w:pPr>
        <w:spacing w:after="100" w:afterAutospacing="1"/>
        <w:ind w:firstLine="142"/>
        <w:rPr>
          <w:rFonts w:ascii="Arial" w:hAnsi="Arial" w:cs="Arial"/>
          <w:b/>
          <w:bCs/>
          <w:sz w:val="26"/>
          <w:szCs w:val="26"/>
          <w:lang w:val="ru-RU"/>
        </w:rPr>
      </w:pPr>
      <w:r w:rsidRPr="00940BF2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BA151" wp14:editId="1B58A234">
                <wp:simplePos x="0" y="0"/>
                <wp:positionH relativeFrom="margin">
                  <wp:align>center</wp:align>
                </wp:positionH>
                <wp:positionV relativeFrom="paragraph">
                  <wp:posOffset>239123</wp:posOffset>
                </wp:positionV>
                <wp:extent cx="6512400" cy="0"/>
                <wp:effectExtent l="0" t="0" r="0" b="0"/>
                <wp:wrapTopAndBottom/>
                <wp:docPr id="118174589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1072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85pt" to="512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1M8sQEAANQDAAAOAAAAZHJzL2Uyb0RvYy54bWysU01v2zAMvQ/YfxB0X2QHWzE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 w:rsidR="00A74B61" w:rsidRPr="00940BF2">
        <w:rPr>
          <w:rFonts w:ascii="Arial" w:hAnsi="Arial" w:cs="Arial"/>
          <w:b/>
          <w:bCs/>
          <w:sz w:val="26"/>
          <w:szCs w:val="26"/>
          <w:lang w:val="ru-RU"/>
        </w:rPr>
        <w:t>Опыт работы</w:t>
      </w:r>
    </w:p>
    <w:p w14:paraId="7A761156" w14:textId="38E5AA0A" w:rsidR="00C05EB7" w:rsidRPr="00940BF2" w:rsidRDefault="00C05EB7" w:rsidP="00E44D1E">
      <w:pPr>
        <w:spacing w:after="0"/>
        <w:ind w:left="142"/>
        <w:rPr>
          <w:rFonts w:ascii="Arial" w:hAnsi="Arial" w:cs="Arial"/>
          <w:b/>
          <w:bCs/>
          <w:sz w:val="20"/>
          <w:szCs w:val="20"/>
          <w:lang w:val="ru-RU"/>
        </w:rPr>
      </w:pPr>
      <w:r w:rsidRPr="00940BF2">
        <w:rPr>
          <w:rFonts w:ascii="Arial" w:hAnsi="Arial" w:cs="Arial"/>
          <w:b/>
          <w:bCs/>
          <w:sz w:val="20"/>
          <w:szCs w:val="20"/>
          <w:lang w:val="ru-RU"/>
        </w:rPr>
        <w:t>Месяц, год - Месяц, год/настоящее время</w:t>
      </w:r>
      <w:r w:rsidRPr="00940BF2">
        <w:rPr>
          <w:rFonts w:ascii="Arial" w:hAnsi="Arial" w:cs="Arial"/>
          <w:b/>
          <w:bCs/>
          <w:sz w:val="20"/>
          <w:szCs w:val="20"/>
          <w:lang w:val="ru-RU"/>
        </w:rPr>
        <w:tab/>
        <w:t xml:space="preserve"> </w:t>
      </w:r>
    </w:p>
    <w:p w14:paraId="1E84164B" w14:textId="1C0E68B7" w:rsidR="00C05EB7" w:rsidRPr="00940BF2" w:rsidRDefault="00C05EB7" w:rsidP="00E44D1E">
      <w:pPr>
        <w:spacing w:after="0"/>
        <w:ind w:left="142"/>
        <w:rPr>
          <w:rFonts w:ascii="Arial" w:hAnsi="Arial" w:cs="Arial"/>
          <w:b/>
          <w:bCs/>
          <w:sz w:val="20"/>
          <w:szCs w:val="20"/>
          <w:lang w:val="ru-RU"/>
        </w:rPr>
      </w:pPr>
      <w:r w:rsidRPr="00940BF2">
        <w:rPr>
          <w:rFonts w:ascii="Arial" w:hAnsi="Arial" w:cs="Arial"/>
          <w:b/>
          <w:bCs/>
          <w:sz w:val="20"/>
          <w:szCs w:val="20"/>
          <w:lang w:val="ru-RU"/>
        </w:rPr>
        <w:t xml:space="preserve">Наименование работодателя, местонахождение/название страны </w:t>
      </w:r>
    </w:p>
    <w:p w14:paraId="4C57ED13" w14:textId="02453402" w:rsidR="00C05EB7" w:rsidRPr="00940BF2" w:rsidRDefault="00C05EB7" w:rsidP="00E44D1E">
      <w:pPr>
        <w:spacing w:after="0"/>
        <w:ind w:left="142"/>
        <w:rPr>
          <w:rFonts w:ascii="Arial" w:hAnsi="Arial" w:cs="Arial"/>
          <w:b/>
          <w:bCs/>
          <w:sz w:val="20"/>
          <w:szCs w:val="20"/>
          <w:lang w:val="ru-RU"/>
        </w:rPr>
      </w:pPr>
      <w:r w:rsidRPr="00940BF2">
        <w:rPr>
          <w:rFonts w:ascii="Arial" w:hAnsi="Arial" w:cs="Arial"/>
          <w:b/>
          <w:bCs/>
          <w:sz w:val="20"/>
          <w:szCs w:val="20"/>
          <w:lang w:val="ru-RU"/>
        </w:rPr>
        <w:t>Наименование должности</w:t>
      </w:r>
    </w:p>
    <w:p w14:paraId="575B4026" w14:textId="77777777" w:rsidR="00E44D1E" w:rsidRPr="00940BF2" w:rsidRDefault="00E44D1E" w:rsidP="00E44D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</w:p>
    <w:p w14:paraId="29859968" w14:textId="6CC23FE4" w:rsidR="00E44D1E" w:rsidRPr="00940BF2" w:rsidRDefault="00E44D1E" w:rsidP="00E44D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Обязанности</w:t>
      </w:r>
    </w:p>
    <w:p w14:paraId="7A486E18" w14:textId="77777777" w:rsidR="003A6DD7" w:rsidRPr="00940BF2" w:rsidRDefault="003A6DD7" w:rsidP="00E44D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</w:p>
    <w:p w14:paraId="76A4D0FE" w14:textId="3A793C12" w:rsidR="003A6DD7" w:rsidRPr="00940BF2" w:rsidRDefault="003A6DD7" w:rsidP="003A6DD7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Причина ухода</w:t>
      </w:r>
    </w:p>
    <w:p w14:paraId="690234F4" w14:textId="77777777" w:rsidR="00E44D1E" w:rsidRPr="00EA7BCD" w:rsidRDefault="00E44D1E" w:rsidP="00E44D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</w:p>
    <w:p w14:paraId="737A3AAC" w14:textId="77777777" w:rsidR="00A13A28" w:rsidRPr="00EA7BCD" w:rsidRDefault="00A13A28" w:rsidP="00E44D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</w:p>
    <w:p w14:paraId="0020CB19" w14:textId="77777777" w:rsidR="00FE7222" w:rsidRPr="00940BF2" w:rsidRDefault="00FE7222" w:rsidP="00FE7222">
      <w:pPr>
        <w:spacing w:after="100" w:afterAutospacing="1"/>
        <w:ind w:firstLine="142"/>
        <w:rPr>
          <w:rFonts w:ascii="Arial" w:hAnsi="Arial" w:cs="Arial"/>
          <w:b/>
          <w:bCs/>
          <w:sz w:val="26"/>
          <w:szCs w:val="26"/>
          <w:lang w:val="ru-RU"/>
        </w:rPr>
      </w:pPr>
      <w:r w:rsidRPr="00940BF2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36F72" wp14:editId="45E737FD">
                <wp:simplePos x="0" y="0"/>
                <wp:positionH relativeFrom="margin">
                  <wp:align>center</wp:align>
                </wp:positionH>
                <wp:positionV relativeFrom="paragraph">
                  <wp:posOffset>239123</wp:posOffset>
                </wp:positionV>
                <wp:extent cx="6512400" cy="0"/>
                <wp:effectExtent l="0" t="0" r="0" b="0"/>
                <wp:wrapTopAndBottom/>
                <wp:docPr id="20316792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8D99B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85pt" to="512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1M8sQEAANQDAAAOAAAAZHJzL2Uyb0RvYy54bWysU01v2zAMvQ/YfxB0X2QHWzE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 w:rsidR="00A74B61" w:rsidRPr="00940BF2">
        <w:rPr>
          <w:rFonts w:ascii="Arial" w:hAnsi="Arial" w:cs="Arial"/>
          <w:b/>
          <w:bCs/>
          <w:sz w:val="26"/>
          <w:szCs w:val="26"/>
          <w:lang w:val="ru-RU"/>
        </w:rPr>
        <w:t>Рекомендации</w:t>
      </w:r>
    </w:p>
    <w:p w14:paraId="051C3768" w14:textId="77777777" w:rsidR="00FE7222" w:rsidRPr="00940BF2" w:rsidRDefault="00A74B61" w:rsidP="00E44D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Имя</w:t>
      </w:r>
    </w:p>
    <w:p w14:paraId="26864289" w14:textId="77777777" w:rsidR="00A435CE" w:rsidRPr="00940BF2" w:rsidRDefault="00A74B61" w:rsidP="00E44D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Название должности</w:t>
      </w:r>
    </w:p>
    <w:p w14:paraId="07B35B00" w14:textId="77777777" w:rsidR="005B4020" w:rsidRPr="00940BF2" w:rsidRDefault="00A74B61" w:rsidP="00E44D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Компания</w:t>
      </w:r>
    </w:p>
    <w:p w14:paraId="06B6B867" w14:textId="77777777" w:rsidR="005B4020" w:rsidRPr="00940BF2" w:rsidRDefault="00A74B61" w:rsidP="00E44D1E">
      <w:pPr>
        <w:spacing w:after="0"/>
        <w:ind w:left="142"/>
        <w:rPr>
          <w:rFonts w:ascii="Arial" w:hAnsi="Arial" w:cs="Arial"/>
          <w:sz w:val="20"/>
          <w:szCs w:val="20"/>
          <w:lang w:val="ru-RU"/>
        </w:rPr>
      </w:pPr>
      <w:r w:rsidRPr="00940BF2">
        <w:rPr>
          <w:rFonts w:ascii="Arial" w:hAnsi="Arial" w:cs="Arial"/>
          <w:sz w:val="20"/>
          <w:szCs w:val="20"/>
          <w:lang w:val="ru-RU"/>
        </w:rPr>
        <w:t>Контактная информация: электронная почта, телефон</w:t>
      </w:r>
    </w:p>
    <w:p w14:paraId="2ACCF563" w14:textId="77777777" w:rsidR="00D05A1C" w:rsidRPr="001260BF" w:rsidRDefault="00D05A1C" w:rsidP="001260BF">
      <w:pPr>
        <w:spacing w:after="0"/>
        <w:rPr>
          <w:rFonts w:cstheme="minorHAnsi"/>
          <w:sz w:val="20"/>
          <w:szCs w:val="20"/>
          <w:lang w:val="ru-RU"/>
        </w:rPr>
      </w:pPr>
    </w:p>
    <w:sectPr w:rsidR="00D05A1C" w:rsidRPr="001260BF" w:rsidSect="00481F05">
      <w:headerReference w:type="default" r:id="rId8"/>
      <w:footerReference w:type="default" r:id="rId9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FF367" w14:textId="77777777" w:rsidR="00140381" w:rsidRDefault="00140381" w:rsidP="00AE2464">
      <w:pPr>
        <w:spacing w:after="0" w:line="240" w:lineRule="auto"/>
      </w:pPr>
      <w:r>
        <w:separator/>
      </w:r>
    </w:p>
  </w:endnote>
  <w:endnote w:type="continuationSeparator" w:id="0">
    <w:p w14:paraId="025F2E01" w14:textId="77777777" w:rsidR="00140381" w:rsidRDefault="00140381" w:rsidP="00AE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eastAsiaTheme="minorHAnsi" w:hAnsiTheme="minorHAnsi" w:cstheme="minorBidi"/>
        <w:b w:val="0"/>
        <w:bCs w:val="0"/>
        <w:noProof w:val="0"/>
        <w:color w:val="auto"/>
        <w:sz w:val="22"/>
        <w:szCs w:val="22"/>
        <w:lang w:val="en-US" w:eastAsia="en-US"/>
      </w:rPr>
      <w:id w:val="-834761498"/>
      <w:docPartObj>
        <w:docPartGallery w:val="Page Numbers (Bottom of Page)"/>
        <w:docPartUnique/>
      </w:docPartObj>
    </w:sdtPr>
    <w:sdtEndPr>
      <w:rPr>
        <w:rFonts w:ascii="Arial" w:eastAsia="Times New Roman" w:hAnsi="Arial" w:cs="Arial"/>
        <w:b/>
        <w:bCs/>
        <w:noProof/>
        <w:color w:val="000000"/>
        <w:sz w:val="14"/>
        <w:szCs w:val="14"/>
        <w:lang w:val="en-GB" w:eastAsia="en-GB"/>
      </w:rPr>
    </w:sdtEndPr>
    <w:sdtContent>
      <w:p w14:paraId="7833433C" w14:textId="77777777" w:rsidR="00E51AA4" w:rsidRPr="00823A7A" w:rsidRDefault="000F0498" w:rsidP="004B3C21">
        <w:pPr>
          <w:pStyle w:val="NESFooter"/>
          <w:ind w:left="1701" w:right="1701"/>
          <w:jc w:val="center"/>
          <w:rPr>
            <w:rFonts w:ascii="Avenir Next LT Pro" w:eastAsiaTheme="minorHAnsi" w:hAnsi="Avenir Next LT Pro" w:cstheme="minorBidi"/>
            <w:b w:val="0"/>
            <w:bCs w:val="0"/>
            <w:noProof w:val="0"/>
            <w:color w:val="auto"/>
            <w:sz w:val="22"/>
            <w:szCs w:val="22"/>
            <w:lang w:val="en-US" w:eastAsia="en-US"/>
          </w:rPr>
        </w:pPr>
        <w:r w:rsidRPr="001C35DC">
          <w:rPr>
            <w:rFonts w:ascii="Avenir Next LT Pro Light" w:hAnsi="Avenir Next LT Pro Light" w:cs="Arial"/>
            <w:color w:val="404040" w:themeColor="text1" w:themeTint="BF"/>
            <w:sz w:val="12"/>
            <w:szCs w:val="12"/>
            <w:u w:val="single"/>
          </w:rPr>
          <w:drawing>
            <wp:anchor distT="0" distB="0" distL="114300" distR="114300" simplePos="0" relativeHeight="251813376" behindDoc="1" locked="0" layoutInCell="1" allowOverlap="1" wp14:anchorId="2EC40375" wp14:editId="30C562DE">
              <wp:simplePos x="0" y="0"/>
              <wp:positionH relativeFrom="page">
                <wp:align>right</wp:align>
              </wp:positionH>
              <wp:positionV relativeFrom="paragraph">
                <wp:posOffset>-354965</wp:posOffset>
              </wp:positionV>
              <wp:extent cx="4148905" cy="905934"/>
              <wp:effectExtent l="0" t="0" r="4445" b="8890"/>
              <wp:wrapNone/>
              <wp:docPr id="623379666" name="Рисунок 6233796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889044" name="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rcRect l="8929" t="44823" r="4458" b="41801"/>
                      <a:stretch/>
                    </pic:blipFill>
                    <pic:spPr bwMode="auto">
                      <a:xfrm>
                        <a:off x="0" y="0"/>
                        <a:ext cx="4148905" cy="90593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86800" w:rsidRPr="001C35DC">
          <w:rPr>
            <w:rFonts w:ascii="Avenir Next LT Pro Light" w:hAnsi="Avenir Next LT Pro Light" w:cs="Arial"/>
            <w:b w:val="0"/>
            <w:bCs w:val="0"/>
            <w:color w:val="4A4B52"/>
            <w:sz w:val="12"/>
            <w:szCs w:val="12"/>
          </w:rPr>
          <w:t xml:space="preserve">This CV is the property of the </w:t>
        </w:r>
        <w:r w:rsidR="007B3A37" w:rsidRPr="001C35DC">
          <w:rPr>
            <w:rFonts w:ascii="Avenir Next LT Pro Light" w:hAnsi="Avenir Next LT Pro Light" w:cs="Arial"/>
            <w:b w:val="0"/>
            <w:bCs w:val="0"/>
            <w:color w:val="4A4B52"/>
            <w:sz w:val="12"/>
            <w:szCs w:val="12"/>
          </w:rPr>
          <w:t>FIRCaspian</w:t>
        </w:r>
        <w:r w:rsidR="00A86800" w:rsidRPr="001C35DC">
          <w:rPr>
            <w:rFonts w:ascii="Avenir Next LT Pro Light" w:hAnsi="Avenir Next LT Pro Light" w:cs="Arial"/>
            <w:b w:val="0"/>
            <w:bCs w:val="0"/>
            <w:color w:val="4A4B52"/>
            <w:sz w:val="12"/>
            <w:szCs w:val="12"/>
          </w:rPr>
          <w:t xml:space="preserve"> group. It has been submitted by the </w:t>
        </w:r>
        <w:r w:rsidR="007B3A37" w:rsidRPr="001C35DC">
          <w:rPr>
            <w:rFonts w:ascii="Avenir Next LT Pro Light" w:hAnsi="Avenir Next LT Pro Light" w:cs="Arial"/>
            <w:b w:val="0"/>
            <w:bCs w:val="0"/>
            <w:color w:val="4A4B52"/>
            <w:sz w:val="12"/>
            <w:szCs w:val="12"/>
          </w:rPr>
          <w:t>FIRCaspian</w:t>
        </w:r>
        <w:r w:rsidR="00A86800" w:rsidRPr="001C35DC">
          <w:rPr>
            <w:rFonts w:ascii="Avenir Next LT Pro Light" w:hAnsi="Avenir Next LT Pro Light" w:cs="Arial"/>
            <w:b w:val="0"/>
            <w:bCs w:val="0"/>
            <w:color w:val="4A4B52"/>
            <w:sz w:val="12"/>
            <w:szCs w:val="12"/>
          </w:rPr>
          <w:t xml:space="preserve"> company identified in the email that accompanied this</w:t>
        </w:r>
        <w:r w:rsidR="003046B7">
          <w:rPr>
            <w:rFonts w:ascii="Avenir Next LT Pro Light" w:hAnsi="Avenir Next LT Pro Light" w:cs="Arial"/>
            <w:b w:val="0"/>
            <w:bCs w:val="0"/>
            <w:color w:val="4A4B52"/>
            <w:sz w:val="12"/>
            <w:szCs w:val="12"/>
          </w:rPr>
          <w:t xml:space="preserve"> </w:t>
        </w:r>
        <w:r w:rsidR="00A86800" w:rsidRPr="001C35DC">
          <w:rPr>
            <w:rFonts w:ascii="Avenir Next LT Pro Light" w:hAnsi="Avenir Next LT Pro Light" w:cs="Arial"/>
            <w:b w:val="0"/>
            <w:bCs w:val="0"/>
            <w:color w:val="4A4B52"/>
            <w:sz w:val="12"/>
            <w:szCs w:val="12"/>
          </w:rPr>
          <w:t>CV. The company's details and address can be found at</w:t>
        </w:r>
        <w:r w:rsidR="00823A7A" w:rsidRPr="001C35DC">
          <w:rPr>
            <w:rFonts w:ascii="Avenir Next LT Pro Light" w:hAnsi="Avenir Next LT Pro Light" w:cs="Arial"/>
            <w:b w:val="0"/>
            <w:bCs w:val="0"/>
            <w:color w:val="4A4B52"/>
            <w:sz w:val="12"/>
            <w:szCs w:val="12"/>
          </w:rPr>
          <w:t xml:space="preserve"> </w:t>
        </w:r>
        <w:hyperlink r:id="rId3" w:history="1">
          <w:r w:rsidR="00823A7A" w:rsidRPr="001C35DC">
            <w:rPr>
              <w:rStyle w:val="a8"/>
              <w:rFonts w:ascii="Avenir Next LT Pro Light" w:hAnsi="Avenir Next LT Pro Light" w:cs="Arial"/>
              <w:b w:val="0"/>
              <w:bCs w:val="0"/>
              <w:sz w:val="12"/>
              <w:szCs w:val="12"/>
            </w:rPr>
            <w:t>www.fircaspian.com</w:t>
          </w:r>
        </w:hyperlink>
        <w:r w:rsidR="00A86800" w:rsidRPr="00823A7A">
          <w:rPr>
            <w:rFonts w:ascii="Avenir Next LT Pro" w:hAnsi="Avenir Next LT Pro" w:cs="Arial"/>
            <w:b w:val="0"/>
            <w:bCs w:val="0"/>
            <w:color w:val="4A4B52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327D1" w14:textId="77777777" w:rsidR="00140381" w:rsidRDefault="00140381" w:rsidP="00AE2464">
      <w:pPr>
        <w:spacing w:after="0" w:line="240" w:lineRule="auto"/>
      </w:pPr>
      <w:r>
        <w:separator/>
      </w:r>
    </w:p>
  </w:footnote>
  <w:footnote w:type="continuationSeparator" w:id="0">
    <w:p w14:paraId="6100284B" w14:textId="77777777" w:rsidR="00140381" w:rsidRDefault="00140381" w:rsidP="00AE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AD948" w14:textId="77777777" w:rsidR="000129AE" w:rsidRPr="00A13A28" w:rsidRDefault="00431446" w:rsidP="00814369">
    <w:pPr>
      <w:pStyle w:val="a4"/>
      <w:spacing w:before="80" w:after="480"/>
      <w:jc w:val="right"/>
      <w:rPr>
        <w:rFonts w:ascii="Arial" w:hAnsi="Arial" w:cs="Arial"/>
        <w:b/>
        <w:bCs/>
        <w:color w:val="FFFFFF" w:themeColor="background1"/>
        <w:sz w:val="28"/>
        <w:szCs w:val="28"/>
        <w:lang w:val="ru-RU"/>
      </w:rPr>
    </w:pPr>
    <w:r w:rsidRPr="00A13A28">
      <w:rPr>
        <w:rFonts w:ascii="Arial" w:hAnsi="Arial" w:cs="Arial"/>
        <w:b/>
        <w:bCs/>
        <w:noProof/>
        <w:color w:val="404040" w:themeColor="text1" w:themeTint="BF"/>
        <w:u w:val="single"/>
      </w:rPr>
      <mc:AlternateContent>
        <mc:Choice Requires="wps">
          <w:drawing>
            <wp:anchor distT="0" distB="0" distL="114300" distR="114300" simplePos="0" relativeHeight="251606528" behindDoc="1" locked="0" layoutInCell="1" allowOverlap="1" wp14:anchorId="3E1EBC65" wp14:editId="3C2E5352">
              <wp:simplePos x="0" y="0"/>
              <wp:positionH relativeFrom="margin">
                <wp:align>center</wp:align>
              </wp:positionH>
              <wp:positionV relativeFrom="page">
                <wp:posOffset>-106680</wp:posOffset>
              </wp:positionV>
              <wp:extent cx="7909560" cy="1054100"/>
              <wp:effectExtent l="0" t="0" r="0" b="0"/>
              <wp:wrapNone/>
              <wp:docPr id="121521181" name="Прямоугольник: скругленные углы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9560" cy="1054100"/>
                      </a:xfrm>
                      <a:prstGeom prst="roundRect">
                        <a:avLst/>
                      </a:prstGeom>
                      <a:solidFill>
                        <a:srgbClr val="9F003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CB13C4A" id="Прямоугольник: скругленные углы 1" o:spid="_x0000_s1026" style="position:absolute;margin-left:0;margin-top:-8.4pt;width:622.8pt;height:83pt;z-index:-25170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" fillcolor="#9f0032" stroked="f" strokeweight="1pt">
              <v:stroke joinstyle="miter"/>
              <w10:wrap anchorx="margin" anchory="page"/>
            </v:roundrect>
          </w:pict>
        </mc:Fallback>
      </mc:AlternateContent>
    </w:r>
    <w:r w:rsidR="00185671" w:rsidRPr="00A13A28">
      <w:rPr>
        <w:rFonts w:ascii="Arial" w:hAnsi="Arial" w:cs="Arial"/>
        <w:noProof/>
      </w:rPr>
      <w:drawing>
        <wp:anchor distT="0" distB="0" distL="114300" distR="114300" simplePos="0" relativeHeight="251663360" behindDoc="1" locked="0" layoutInCell="1" allowOverlap="1" wp14:anchorId="583F4874" wp14:editId="0ECB77EA">
          <wp:simplePos x="0" y="0"/>
          <wp:positionH relativeFrom="margin">
            <wp:posOffset>0</wp:posOffset>
          </wp:positionH>
          <wp:positionV relativeFrom="paragraph">
            <wp:posOffset>-342900</wp:posOffset>
          </wp:positionV>
          <wp:extent cx="1651000" cy="928688"/>
          <wp:effectExtent l="0" t="0" r="6350" b="0"/>
          <wp:wrapNone/>
          <wp:docPr id="38874806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874806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928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A74B61" w:rsidRPr="00A13A28">
      <w:rPr>
        <w:rFonts w:ascii="Arial" w:hAnsi="Arial" w:cs="Arial"/>
        <w:b/>
        <w:bCs/>
        <w:color w:val="FFFFFF" w:themeColor="background1"/>
        <w:sz w:val="28"/>
        <w:szCs w:val="28"/>
        <w:lang w:val="ru-RU"/>
      </w:rPr>
      <w:t>Алгали</w:t>
    </w:r>
    <w:proofErr w:type="spellEnd"/>
    <w:r w:rsidR="00A74B61" w:rsidRPr="00A13A28">
      <w:rPr>
        <w:rFonts w:ascii="Arial" w:hAnsi="Arial" w:cs="Arial"/>
        <w:b/>
        <w:bCs/>
        <w:color w:val="FFFFFF" w:themeColor="background1"/>
        <w:sz w:val="28"/>
        <w:szCs w:val="28"/>
        <w:lang w:val="ru-RU"/>
      </w:rPr>
      <w:t xml:space="preserve"> </w:t>
    </w:r>
    <w:proofErr w:type="spellStart"/>
    <w:r w:rsidR="00A74B61" w:rsidRPr="00A13A28">
      <w:rPr>
        <w:rFonts w:ascii="Arial" w:hAnsi="Arial" w:cs="Arial"/>
        <w:b/>
        <w:bCs/>
        <w:color w:val="FFFFFF" w:themeColor="background1"/>
        <w:sz w:val="28"/>
        <w:szCs w:val="28"/>
        <w:lang w:val="ru-RU"/>
      </w:rPr>
      <w:t>Дубирбаев</w:t>
    </w:r>
    <w:proofErr w:type="spellEnd"/>
  </w:p>
  <w:p w14:paraId="5F7E88A7" w14:textId="77777777" w:rsidR="000129AE" w:rsidRPr="000129AE" w:rsidRDefault="000129AE" w:rsidP="000129AE">
    <w:pPr>
      <w:pStyle w:val="a4"/>
      <w:jc w:val="right"/>
      <w:rPr>
        <w:rFonts w:ascii="Avenir Next LT Pro" w:hAnsi="Avenir Next LT Pro" w:cs="Calibri"/>
        <w:noProof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C5"/>
    <w:rsid w:val="00003B6E"/>
    <w:rsid w:val="000129AE"/>
    <w:rsid w:val="000174C6"/>
    <w:rsid w:val="00020DD4"/>
    <w:rsid w:val="000424D9"/>
    <w:rsid w:val="00065FED"/>
    <w:rsid w:val="00073D91"/>
    <w:rsid w:val="000746E7"/>
    <w:rsid w:val="000834E4"/>
    <w:rsid w:val="000B1F1F"/>
    <w:rsid w:val="000C538A"/>
    <w:rsid w:val="000F0498"/>
    <w:rsid w:val="000F0B6E"/>
    <w:rsid w:val="001159DD"/>
    <w:rsid w:val="001260BF"/>
    <w:rsid w:val="00136860"/>
    <w:rsid w:val="00137FBF"/>
    <w:rsid w:val="00140381"/>
    <w:rsid w:val="00145ABE"/>
    <w:rsid w:val="001513B6"/>
    <w:rsid w:val="0015370E"/>
    <w:rsid w:val="001763DC"/>
    <w:rsid w:val="001827DA"/>
    <w:rsid w:val="00184817"/>
    <w:rsid w:val="00185671"/>
    <w:rsid w:val="00185732"/>
    <w:rsid w:val="00191E02"/>
    <w:rsid w:val="00193573"/>
    <w:rsid w:val="00196923"/>
    <w:rsid w:val="00196F84"/>
    <w:rsid w:val="001A5890"/>
    <w:rsid w:val="001B185C"/>
    <w:rsid w:val="001B6EBD"/>
    <w:rsid w:val="001C2C18"/>
    <w:rsid w:val="001C35DC"/>
    <w:rsid w:val="001D22E6"/>
    <w:rsid w:val="001D32EA"/>
    <w:rsid w:val="001D4093"/>
    <w:rsid w:val="001D6CF2"/>
    <w:rsid w:val="001E0864"/>
    <w:rsid w:val="001E4328"/>
    <w:rsid w:val="001E500D"/>
    <w:rsid w:val="0020089D"/>
    <w:rsid w:val="00203BED"/>
    <w:rsid w:val="00204E8C"/>
    <w:rsid w:val="0020658F"/>
    <w:rsid w:val="00221C91"/>
    <w:rsid w:val="00260100"/>
    <w:rsid w:val="002614AE"/>
    <w:rsid w:val="00267E2B"/>
    <w:rsid w:val="00280E4A"/>
    <w:rsid w:val="00285BB2"/>
    <w:rsid w:val="002919D2"/>
    <w:rsid w:val="002A5A86"/>
    <w:rsid w:val="002B02B9"/>
    <w:rsid w:val="002C5C5F"/>
    <w:rsid w:val="002C63DE"/>
    <w:rsid w:val="002D7718"/>
    <w:rsid w:val="002E39FD"/>
    <w:rsid w:val="002F0C20"/>
    <w:rsid w:val="002F547F"/>
    <w:rsid w:val="00303B04"/>
    <w:rsid w:val="003046B7"/>
    <w:rsid w:val="00304E65"/>
    <w:rsid w:val="00306EB0"/>
    <w:rsid w:val="003109F1"/>
    <w:rsid w:val="00326A3D"/>
    <w:rsid w:val="003345C7"/>
    <w:rsid w:val="003375B2"/>
    <w:rsid w:val="00340F2A"/>
    <w:rsid w:val="00346B71"/>
    <w:rsid w:val="00363F91"/>
    <w:rsid w:val="00377337"/>
    <w:rsid w:val="003967DE"/>
    <w:rsid w:val="003A368E"/>
    <w:rsid w:val="003A59BA"/>
    <w:rsid w:val="003A6DD7"/>
    <w:rsid w:val="003D3E1E"/>
    <w:rsid w:val="003E200A"/>
    <w:rsid w:val="003E64E3"/>
    <w:rsid w:val="003F19C3"/>
    <w:rsid w:val="003F296C"/>
    <w:rsid w:val="004105E2"/>
    <w:rsid w:val="004255A0"/>
    <w:rsid w:val="004268F7"/>
    <w:rsid w:val="00431446"/>
    <w:rsid w:val="004334DF"/>
    <w:rsid w:val="0044773B"/>
    <w:rsid w:val="00462AAD"/>
    <w:rsid w:val="00467CEF"/>
    <w:rsid w:val="00481F05"/>
    <w:rsid w:val="004837CA"/>
    <w:rsid w:val="00487220"/>
    <w:rsid w:val="00490CAB"/>
    <w:rsid w:val="004A1E40"/>
    <w:rsid w:val="004B3C21"/>
    <w:rsid w:val="004D11A2"/>
    <w:rsid w:val="005021B1"/>
    <w:rsid w:val="0051218C"/>
    <w:rsid w:val="0051503F"/>
    <w:rsid w:val="00541221"/>
    <w:rsid w:val="00553ECB"/>
    <w:rsid w:val="00557F15"/>
    <w:rsid w:val="0056524D"/>
    <w:rsid w:val="005736DA"/>
    <w:rsid w:val="00573FB9"/>
    <w:rsid w:val="00581C79"/>
    <w:rsid w:val="005A15B9"/>
    <w:rsid w:val="005A6C54"/>
    <w:rsid w:val="005B4020"/>
    <w:rsid w:val="005B708D"/>
    <w:rsid w:val="005C587F"/>
    <w:rsid w:val="005E403F"/>
    <w:rsid w:val="0060335F"/>
    <w:rsid w:val="006114E0"/>
    <w:rsid w:val="006328F4"/>
    <w:rsid w:val="00642031"/>
    <w:rsid w:val="006449E2"/>
    <w:rsid w:val="00652158"/>
    <w:rsid w:val="00667B6F"/>
    <w:rsid w:val="00673A8A"/>
    <w:rsid w:val="00697517"/>
    <w:rsid w:val="006A06B5"/>
    <w:rsid w:val="006A0965"/>
    <w:rsid w:val="006B25F3"/>
    <w:rsid w:val="006E20CF"/>
    <w:rsid w:val="006E2A1C"/>
    <w:rsid w:val="006E4AC5"/>
    <w:rsid w:val="006E7126"/>
    <w:rsid w:val="007035FC"/>
    <w:rsid w:val="00715F76"/>
    <w:rsid w:val="00716943"/>
    <w:rsid w:val="00734493"/>
    <w:rsid w:val="00740C31"/>
    <w:rsid w:val="007432DB"/>
    <w:rsid w:val="00744080"/>
    <w:rsid w:val="0074539D"/>
    <w:rsid w:val="00752517"/>
    <w:rsid w:val="0075346A"/>
    <w:rsid w:val="00764ADD"/>
    <w:rsid w:val="00765995"/>
    <w:rsid w:val="0079509B"/>
    <w:rsid w:val="007A4D9F"/>
    <w:rsid w:val="007B21C7"/>
    <w:rsid w:val="007B242D"/>
    <w:rsid w:val="007B3A37"/>
    <w:rsid w:val="007B3C0A"/>
    <w:rsid w:val="007B7380"/>
    <w:rsid w:val="007C3771"/>
    <w:rsid w:val="007E3860"/>
    <w:rsid w:val="007E3E46"/>
    <w:rsid w:val="007F79E2"/>
    <w:rsid w:val="008048F3"/>
    <w:rsid w:val="00812C94"/>
    <w:rsid w:val="00814369"/>
    <w:rsid w:val="008220E5"/>
    <w:rsid w:val="00823424"/>
    <w:rsid w:val="00823A7A"/>
    <w:rsid w:val="00830C01"/>
    <w:rsid w:val="0085006C"/>
    <w:rsid w:val="008843E4"/>
    <w:rsid w:val="00885220"/>
    <w:rsid w:val="008A7852"/>
    <w:rsid w:val="008B6230"/>
    <w:rsid w:val="008B719F"/>
    <w:rsid w:val="008C3A37"/>
    <w:rsid w:val="008E0A71"/>
    <w:rsid w:val="008E5EAC"/>
    <w:rsid w:val="008E6511"/>
    <w:rsid w:val="008F0FBF"/>
    <w:rsid w:val="009140EB"/>
    <w:rsid w:val="00927DA5"/>
    <w:rsid w:val="00940BF2"/>
    <w:rsid w:val="0094214A"/>
    <w:rsid w:val="0094286D"/>
    <w:rsid w:val="00957A55"/>
    <w:rsid w:val="00963DFE"/>
    <w:rsid w:val="00964D33"/>
    <w:rsid w:val="009756EF"/>
    <w:rsid w:val="00983EBE"/>
    <w:rsid w:val="00986F6E"/>
    <w:rsid w:val="009875B6"/>
    <w:rsid w:val="00991814"/>
    <w:rsid w:val="009A0952"/>
    <w:rsid w:val="009A453D"/>
    <w:rsid w:val="009A52EB"/>
    <w:rsid w:val="009A76C5"/>
    <w:rsid w:val="009B10A6"/>
    <w:rsid w:val="009C465D"/>
    <w:rsid w:val="009C74C7"/>
    <w:rsid w:val="00A13A28"/>
    <w:rsid w:val="00A20A10"/>
    <w:rsid w:val="00A352B7"/>
    <w:rsid w:val="00A40392"/>
    <w:rsid w:val="00A40E00"/>
    <w:rsid w:val="00A435CE"/>
    <w:rsid w:val="00A452BC"/>
    <w:rsid w:val="00A478B1"/>
    <w:rsid w:val="00A55623"/>
    <w:rsid w:val="00A560F0"/>
    <w:rsid w:val="00A74B61"/>
    <w:rsid w:val="00A86800"/>
    <w:rsid w:val="00A90227"/>
    <w:rsid w:val="00AA7030"/>
    <w:rsid w:val="00AB0037"/>
    <w:rsid w:val="00AC3E56"/>
    <w:rsid w:val="00AC4B8E"/>
    <w:rsid w:val="00AE2464"/>
    <w:rsid w:val="00AE3834"/>
    <w:rsid w:val="00AF1724"/>
    <w:rsid w:val="00AF1EA6"/>
    <w:rsid w:val="00AF6056"/>
    <w:rsid w:val="00B12136"/>
    <w:rsid w:val="00B31844"/>
    <w:rsid w:val="00B63676"/>
    <w:rsid w:val="00BA6F1A"/>
    <w:rsid w:val="00BC522A"/>
    <w:rsid w:val="00BC5FC5"/>
    <w:rsid w:val="00BD55E8"/>
    <w:rsid w:val="00BE4952"/>
    <w:rsid w:val="00C016D6"/>
    <w:rsid w:val="00C05EB7"/>
    <w:rsid w:val="00C16AF7"/>
    <w:rsid w:val="00C265AB"/>
    <w:rsid w:val="00C31C18"/>
    <w:rsid w:val="00C54283"/>
    <w:rsid w:val="00C66BFF"/>
    <w:rsid w:val="00C7362F"/>
    <w:rsid w:val="00C73D0D"/>
    <w:rsid w:val="00C769B8"/>
    <w:rsid w:val="00C817F2"/>
    <w:rsid w:val="00C84718"/>
    <w:rsid w:val="00C8503A"/>
    <w:rsid w:val="00CA5EB6"/>
    <w:rsid w:val="00CB3E9D"/>
    <w:rsid w:val="00CE2E90"/>
    <w:rsid w:val="00CF49D4"/>
    <w:rsid w:val="00D05A1C"/>
    <w:rsid w:val="00D333FA"/>
    <w:rsid w:val="00D3767E"/>
    <w:rsid w:val="00D65310"/>
    <w:rsid w:val="00D67D52"/>
    <w:rsid w:val="00D775D4"/>
    <w:rsid w:val="00D91600"/>
    <w:rsid w:val="00D9791B"/>
    <w:rsid w:val="00DA2961"/>
    <w:rsid w:val="00DC7133"/>
    <w:rsid w:val="00DD49FE"/>
    <w:rsid w:val="00DE287F"/>
    <w:rsid w:val="00DE644D"/>
    <w:rsid w:val="00DF4419"/>
    <w:rsid w:val="00E041BB"/>
    <w:rsid w:val="00E07D85"/>
    <w:rsid w:val="00E33BE8"/>
    <w:rsid w:val="00E40245"/>
    <w:rsid w:val="00E44D1E"/>
    <w:rsid w:val="00E51AA4"/>
    <w:rsid w:val="00E72990"/>
    <w:rsid w:val="00E93412"/>
    <w:rsid w:val="00EA7BCD"/>
    <w:rsid w:val="00EE21C5"/>
    <w:rsid w:val="00EE241A"/>
    <w:rsid w:val="00EF3A55"/>
    <w:rsid w:val="00EF6F8A"/>
    <w:rsid w:val="00F00DE3"/>
    <w:rsid w:val="00F01153"/>
    <w:rsid w:val="00F17B12"/>
    <w:rsid w:val="00F307A2"/>
    <w:rsid w:val="00F31963"/>
    <w:rsid w:val="00F31A7B"/>
    <w:rsid w:val="00F37168"/>
    <w:rsid w:val="00F37211"/>
    <w:rsid w:val="00F55B04"/>
    <w:rsid w:val="00F7761E"/>
    <w:rsid w:val="00F93061"/>
    <w:rsid w:val="00FC53B0"/>
    <w:rsid w:val="00FD0CCE"/>
    <w:rsid w:val="00FE133C"/>
    <w:rsid w:val="00FE1EA7"/>
    <w:rsid w:val="00FE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AB3C4"/>
  <w15:chartTrackingRefBased/>
  <w15:docId w15:val="{1904010B-CC2D-4E4A-9823-9CB74066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9E2"/>
  </w:style>
  <w:style w:type="paragraph" w:styleId="1">
    <w:name w:val="heading 1"/>
    <w:basedOn w:val="a"/>
    <w:next w:val="a"/>
    <w:link w:val="10"/>
    <w:uiPriority w:val="9"/>
    <w:qFormat/>
    <w:rsid w:val="006449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49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9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9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9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9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9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1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1AA4"/>
  </w:style>
  <w:style w:type="paragraph" w:styleId="a6">
    <w:name w:val="footer"/>
    <w:basedOn w:val="a"/>
    <w:link w:val="a7"/>
    <w:uiPriority w:val="99"/>
    <w:unhideWhenUsed/>
    <w:rsid w:val="00E51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1AA4"/>
  </w:style>
  <w:style w:type="character" w:styleId="a8">
    <w:name w:val="Hyperlink"/>
    <w:basedOn w:val="a0"/>
    <w:uiPriority w:val="99"/>
    <w:unhideWhenUsed/>
    <w:rsid w:val="00D3767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3767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3767E"/>
    <w:rPr>
      <w:color w:val="954F72" w:themeColor="followedHyperlink"/>
      <w:u w:val="single"/>
    </w:rPr>
  </w:style>
  <w:style w:type="paragraph" w:customStyle="1" w:styleId="NESFooter">
    <w:name w:val="NES Footer"/>
    <w:basedOn w:val="a"/>
    <w:rsid w:val="001D32EA"/>
    <w:pPr>
      <w:spacing w:after="0" w:line="240" w:lineRule="auto"/>
      <w:ind w:left="1946" w:right="2625"/>
    </w:pPr>
    <w:rPr>
      <w:rFonts w:ascii="Liberation Serif" w:eastAsia="Times New Roman" w:hAnsi="Liberation Serif" w:cs="Liberation Serif"/>
      <w:b/>
      <w:bCs/>
      <w:noProof/>
      <w:color w:val="000000"/>
      <w:sz w:val="11"/>
      <w:szCs w:val="11"/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6449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44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49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49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449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49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449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449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6449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b">
    <w:name w:val="caption"/>
    <w:basedOn w:val="a"/>
    <w:next w:val="a"/>
    <w:uiPriority w:val="35"/>
    <w:semiHidden/>
    <w:unhideWhenUsed/>
    <w:qFormat/>
    <w:rsid w:val="006449E2"/>
    <w:pPr>
      <w:spacing w:line="240" w:lineRule="auto"/>
    </w:pPr>
    <w:rPr>
      <w:b/>
      <w:bCs/>
      <w:smallCaps/>
      <w:color w:val="44546A" w:themeColor="text2"/>
    </w:rPr>
  </w:style>
  <w:style w:type="paragraph" w:styleId="ac">
    <w:name w:val="Title"/>
    <w:basedOn w:val="a"/>
    <w:next w:val="a"/>
    <w:link w:val="ad"/>
    <w:uiPriority w:val="10"/>
    <w:qFormat/>
    <w:rsid w:val="006449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d">
    <w:name w:val="Заголовок Знак"/>
    <w:basedOn w:val="a0"/>
    <w:link w:val="ac"/>
    <w:uiPriority w:val="10"/>
    <w:rsid w:val="006449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e">
    <w:name w:val="Subtitle"/>
    <w:basedOn w:val="a"/>
    <w:next w:val="a"/>
    <w:link w:val="af"/>
    <w:uiPriority w:val="11"/>
    <w:qFormat/>
    <w:rsid w:val="006449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Подзаголовок Знак"/>
    <w:basedOn w:val="a0"/>
    <w:link w:val="ae"/>
    <w:uiPriority w:val="11"/>
    <w:rsid w:val="006449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trong"/>
    <w:basedOn w:val="a0"/>
    <w:uiPriority w:val="22"/>
    <w:qFormat/>
    <w:rsid w:val="006449E2"/>
    <w:rPr>
      <w:b/>
      <w:bCs/>
    </w:rPr>
  </w:style>
  <w:style w:type="character" w:styleId="af1">
    <w:name w:val="Emphasis"/>
    <w:basedOn w:val="a0"/>
    <w:uiPriority w:val="20"/>
    <w:qFormat/>
    <w:rsid w:val="006449E2"/>
    <w:rPr>
      <w:i/>
      <w:iCs/>
    </w:rPr>
  </w:style>
  <w:style w:type="paragraph" w:styleId="af2">
    <w:name w:val="No Spacing"/>
    <w:uiPriority w:val="1"/>
    <w:qFormat/>
    <w:rsid w:val="006449E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449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449E2"/>
    <w:rPr>
      <w:color w:val="44546A" w:themeColor="text2"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6449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4">
    <w:name w:val="Выделенная цитата Знак"/>
    <w:basedOn w:val="a0"/>
    <w:link w:val="af3"/>
    <w:uiPriority w:val="30"/>
    <w:rsid w:val="006449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5">
    <w:name w:val="Subtle Emphasis"/>
    <w:basedOn w:val="a0"/>
    <w:uiPriority w:val="19"/>
    <w:qFormat/>
    <w:rsid w:val="006449E2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6449E2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6449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8">
    <w:name w:val="Intense Reference"/>
    <w:basedOn w:val="a0"/>
    <w:uiPriority w:val="32"/>
    <w:qFormat/>
    <w:rsid w:val="006449E2"/>
    <w:rPr>
      <w:b/>
      <w:bCs/>
      <w:smallCaps/>
      <w:color w:val="44546A" w:themeColor="text2"/>
      <w:u w:val="single"/>
    </w:rPr>
  </w:style>
  <w:style w:type="character" w:styleId="af9">
    <w:name w:val="Book Title"/>
    <w:basedOn w:val="a0"/>
    <w:uiPriority w:val="33"/>
    <w:qFormat/>
    <w:rsid w:val="006449E2"/>
    <w:rPr>
      <w:b/>
      <w:bCs/>
      <w:smallCaps/>
      <w:spacing w:val="10"/>
    </w:rPr>
  </w:style>
  <w:style w:type="paragraph" w:styleId="afa">
    <w:name w:val="TOC Heading"/>
    <w:basedOn w:val="1"/>
    <w:next w:val="a"/>
    <w:uiPriority w:val="39"/>
    <w:semiHidden/>
    <w:unhideWhenUsed/>
    <w:qFormat/>
    <w:rsid w:val="006449E2"/>
    <w:pPr>
      <w:outlineLvl w:val="9"/>
    </w:pPr>
  </w:style>
  <w:style w:type="paragraph" w:styleId="afb">
    <w:name w:val="Revision"/>
    <w:hidden/>
    <w:uiPriority w:val="99"/>
    <w:semiHidden/>
    <w:rsid w:val="009C4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inur.Baituganova@fircaspia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ircaspian.com" TargetMode="External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pagat.sengaliyeva\OneDrive%20-%20Fenix%20International%20Resources%20Caspian\Desktop\FIRCaspian%20CV%20Template%20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503D2-D292-48BD-BF90-D1D81C0B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FIRCaspian CV Template 2.0.dotx</Template>
  <TotalTime>40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Shapagat Sengaliyeva</dc:creator>
  <cp:keywords/>
  <dc:description/>
  <cp:lastModifiedBy>Daryn Bekkaliyev</cp:lastModifiedBy>
  <cp:revision>29</cp:revision>
  <cp:lastPrinted>2023-04-27T06:47:00Z</cp:lastPrinted>
  <dcterms:created xsi:type="dcterms:W3CDTF">2023-05-02T06:56:00Z</dcterms:created>
  <dcterms:modified xsi:type="dcterms:W3CDTF">2024-10-02T13:05:00Z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2022-01-26T08:09:15Z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9deffbbc-85de-40fc-b1d7-0b4b9fccd6bb</vt:lpwstr>
  </property>
  <property fmtid="{D5CDD505-2E9C-101B-9397-08002B2CF9AE}" pid="8" name="MSIP_Label_6e4db608-ddec-4a44-8ad7-7d5a79b7448e_ContentBits">
    <vt:lpwstr>0</vt:lpwstr>
  </property>
</Properties>
</file>